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86F0E" w14:textId="77777777" w:rsidR="00755F31" w:rsidRDefault="00755F31">
      <w:pPr>
        <w:pStyle w:val="Heading2"/>
      </w:pPr>
      <w:r>
        <w:t>JubaPlus Meetings</w:t>
      </w:r>
    </w:p>
    <w:p w14:paraId="7DF947B8" w14:textId="77777777" w:rsidR="006B7D80" w:rsidRDefault="002C7D9D">
      <w:pPr>
        <w:pStyle w:val="Heading2"/>
      </w:pPr>
      <w:r>
        <w:t>Meeting 1: 03/21/2016</w:t>
      </w:r>
    </w:p>
    <w:p w14:paraId="5F4163AA" w14:textId="77777777" w:rsidR="002C7D9D" w:rsidRDefault="002C7D9D" w:rsidP="002C7D9D">
      <w:r>
        <w:t>IT and OT analysis</w:t>
      </w:r>
    </w:p>
    <w:p w14:paraId="6A995A7B" w14:textId="77777777" w:rsidR="002C7D9D" w:rsidRDefault="002C7D9D" w:rsidP="002C7D9D">
      <w:r>
        <w:t xml:space="preserve">Weight is taken the same, it shouldn’t be </w:t>
      </w:r>
    </w:p>
    <w:p w14:paraId="183105D7" w14:textId="77777777" w:rsidR="002C7D9D" w:rsidRDefault="002C7D9D" w:rsidP="002C7D9D">
      <w:r>
        <w:t>Intab weights fixing</w:t>
      </w:r>
    </w:p>
    <w:p w14:paraId="2BB9C4D3" w14:textId="77777777" w:rsidR="002C7D9D" w:rsidRDefault="002C7D9D" w:rsidP="002C7D9D">
      <w:r>
        <w:t>Debugging</w:t>
      </w:r>
    </w:p>
    <w:p w14:paraId="10C0A394" w14:textId="77777777" w:rsidR="002C7D9D" w:rsidRDefault="00755F31" w:rsidP="002C7D9D">
      <w:r>
        <w:t>IT files</w:t>
      </w:r>
    </w:p>
    <w:p w14:paraId="49501ED6" w14:textId="77777777" w:rsidR="00755F31" w:rsidRDefault="00755F31" w:rsidP="002C7D9D">
      <w:r>
        <w:t>OT files</w:t>
      </w:r>
    </w:p>
    <w:p w14:paraId="6D531601" w14:textId="77777777" w:rsidR="00847910" w:rsidRDefault="00847910" w:rsidP="002C7D9D"/>
    <w:p w14:paraId="27802338" w14:textId="50AEBD8F" w:rsidR="00847910" w:rsidRDefault="00847910" w:rsidP="002C7D9D">
      <w:r>
        <w:t>Meeting 2: 03/23/16</w:t>
      </w:r>
    </w:p>
    <w:p w14:paraId="79D3E2BF" w14:textId="77777777" w:rsidR="00847910" w:rsidRDefault="00847910" w:rsidP="002C7D9D"/>
    <w:p w14:paraId="5AAB00AC" w14:textId="51522A9B" w:rsidR="00847910" w:rsidRDefault="00847910" w:rsidP="002C7D9D">
      <w:r>
        <w:t>Celebrity onsite behavior and segmentation</w:t>
      </w:r>
    </w:p>
    <w:p w14:paraId="583963B5" w14:textId="50453395" w:rsidR="00847910" w:rsidRDefault="00847910" w:rsidP="002C7D9D">
      <w:r>
        <w:t>I am createing first dataset (onsite behavior)</w:t>
      </w:r>
    </w:p>
    <w:p w14:paraId="78E04F0A" w14:textId="112679F1" w:rsidR="00847910" w:rsidRDefault="00847910" w:rsidP="002C7D9D">
      <w:r>
        <w:t xml:space="preserve">3 tiers of values of visitors (Create 3 </w:t>
      </w:r>
    </w:p>
    <w:p w14:paraId="09D8CC33" w14:textId="160511B2" w:rsidR="00847910" w:rsidRDefault="00847910" w:rsidP="00847910">
      <w:pPr>
        <w:pStyle w:val="ListParagraph"/>
        <w:numPr>
          <w:ilvl w:val="0"/>
          <w:numId w:val="5"/>
        </w:numPr>
      </w:pPr>
      <w:r>
        <w:t>Coming to website and bouncing off immediately (bouncers) User only visit one page and he never comes again, he can spend him one hour or one sec it’s the same.</w:t>
      </w:r>
    </w:p>
    <w:p w14:paraId="2DCFBFFD" w14:textId="0B717E5A" w:rsidR="00847910" w:rsidRDefault="00847910" w:rsidP="00847910">
      <w:pPr>
        <w:pStyle w:val="ListParagraph"/>
        <w:numPr>
          <w:ilvl w:val="0"/>
          <w:numId w:val="5"/>
        </w:numPr>
      </w:pPr>
      <w:r>
        <w:t xml:space="preserve">People who visited 2 or more pages -&gt; High value visitors </w:t>
      </w:r>
    </w:p>
    <w:p w14:paraId="5B84A9C3" w14:textId="1E93CAC3" w:rsidR="00847910" w:rsidRDefault="00847910" w:rsidP="00847910">
      <w:pPr>
        <w:pStyle w:val="ListParagraph"/>
        <w:numPr>
          <w:ilvl w:val="0"/>
          <w:numId w:val="5"/>
        </w:numPr>
      </w:pPr>
      <w:r>
        <w:t>People who booked online or held revenues(reserved the cruise but not puschagred it) they are t</w:t>
      </w:r>
    </w:p>
    <w:p w14:paraId="1C08F460" w14:textId="39BA4A35" w:rsidR="00847910" w:rsidRDefault="00847910" w:rsidP="00847910">
      <w:r>
        <w:t xml:space="preserve">How many unique ids in each field. </w:t>
      </w:r>
    </w:p>
    <w:p w14:paraId="5C8D747A" w14:textId="17533E2A" w:rsidR="00847910" w:rsidRDefault="00847910" w:rsidP="00847910">
      <w:r>
        <w:t xml:space="preserve">On the right, unique sessions </w:t>
      </w:r>
    </w:p>
    <w:p w14:paraId="3ABD9D95" w14:textId="4B2F8319" w:rsidR="00847910" w:rsidRDefault="00847910" w:rsidP="00847910">
      <w:r>
        <w:t>Bouncers will have only one</w:t>
      </w:r>
    </w:p>
    <w:p w14:paraId="6F848D59" w14:textId="3DB59A76" w:rsidR="00847910" w:rsidRDefault="00847910" w:rsidP="00847910">
      <w:r>
        <w:t>1 2 3 4 5+</w:t>
      </w:r>
    </w:p>
    <w:p w14:paraId="78C521FB" w14:textId="6989457E" w:rsidR="00847910" w:rsidRDefault="00847910" w:rsidP="00847910">
      <w:r>
        <w:t>Average time for the first visit</w:t>
      </w:r>
    </w:p>
    <w:p w14:paraId="7AF37981" w14:textId="5F3BC5A1" w:rsidR="00847910" w:rsidRDefault="00847910" w:rsidP="00847910">
      <w:r>
        <w:lastRenderedPageBreak/>
        <w:t>Averahe time for the second visit</w:t>
      </w:r>
    </w:p>
    <w:p w14:paraId="523BE7E3" w14:textId="34FBCBCD" w:rsidR="00847910" w:rsidRDefault="00847910" w:rsidP="00847910">
      <w:r>
        <w:t xml:space="preserve">Etc. </w:t>
      </w:r>
    </w:p>
    <w:p w14:paraId="4A18D04C" w14:textId="293DA563" w:rsidR="00847910" w:rsidRPr="00056526" w:rsidRDefault="00056526" w:rsidP="00847910">
      <w:pPr>
        <w:rPr>
          <w:b/>
        </w:rPr>
      </w:pPr>
      <w:r>
        <w:rPr>
          <w:b/>
        </w:rPr>
        <w:t xml:space="preserve">Definition of session. </w:t>
      </w:r>
      <w:bookmarkStart w:id="0" w:name="_GoBack"/>
      <w:bookmarkEnd w:id="0"/>
    </w:p>
    <w:p w14:paraId="3AC6494C" w14:textId="73B9DC86" w:rsidR="00847910" w:rsidRDefault="00847910" w:rsidP="00847910">
      <w:r>
        <w:t>Lag between each visit, between 2</w:t>
      </w:r>
      <w:r w:rsidRPr="00847910">
        <w:rPr>
          <w:vertAlign w:val="superscript"/>
        </w:rPr>
        <w:t>nd</w:t>
      </w:r>
      <w:r>
        <w:t xml:space="preserve"> to the 3</w:t>
      </w:r>
      <w:r w:rsidRPr="00847910">
        <w:rPr>
          <w:vertAlign w:val="superscript"/>
        </w:rPr>
        <w:t>rd</w:t>
      </w:r>
      <w:r>
        <w:t xml:space="preserve"> what is the average lag</w:t>
      </w:r>
    </w:p>
    <w:p w14:paraId="4F9DCC77" w14:textId="77777777" w:rsidR="00847910" w:rsidRDefault="00847910" w:rsidP="00847910"/>
    <w:p w14:paraId="3C4E0514" w14:textId="72196225" w:rsidR="00847910" w:rsidRDefault="00847910" w:rsidP="00847910">
      <w:r>
        <w:t>This has many applications to the marketing views.</w:t>
      </w:r>
    </w:p>
    <w:p w14:paraId="57F1DC6B" w14:textId="77777777" w:rsidR="00BD7990" w:rsidRDefault="00BD7990" w:rsidP="00847910"/>
    <w:p w14:paraId="74A1D5C0" w14:textId="7F9221A1" w:rsidR="00BD7990" w:rsidRDefault="00BD7990" w:rsidP="00847910">
      <w:pPr>
        <w:rPr>
          <w:b/>
        </w:rPr>
      </w:pPr>
      <w:r w:rsidRPr="00BD7990">
        <w:rPr>
          <w:b/>
        </w:rPr>
        <w:t>Data has to be accurate</w:t>
      </w:r>
    </w:p>
    <w:p w14:paraId="2DF8BF1D" w14:textId="77777777" w:rsidR="00BD7990" w:rsidRDefault="00BD7990" w:rsidP="00847910">
      <w:pPr>
        <w:rPr>
          <w:b/>
        </w:rPr>
      </w:pPr>
    </w:p>
    <w:p w14:paraId="3AC88E7B" w14:textId="44EBA74F" w:rsidR="00BD7990" w:rsidRDefault="00BD7990" w:rsidP="00847910">
      <w:pPr>
        <w:rPr>
          <w:b/>
        </w:rPr>
      </w:pPr>
      <w:r>
        <w:rPr>
          <w:b/>
        </w:rPr>
        <w:t>Project 2:</w:t>
      </w:r>
    </w:p>
    <w:p w14:paraId="3B0EE172" w14:textId="4C627C20" w:rsidR="00BD7990" w:rsidRDefault="00BD7990" w:rsidP="00847910">
      <w:r>
        <w:t>Again on celebrity:</w:t>
      </w:r>
    </w:p>
    <w:p w14:paraId="1F7E53D3" w14:textId="0AFD9E46" w:rsidR="00BD7990" w:rsidRDefault="00BD7990" w:rsidP="00BD7990">
      <w:r>
        <w:t>Subprojects</w:t>
      </w:r>
    </w:p>
    <w:p w14:paraId="5D0E70C6" w14:textId="2474B49A" w:rsidR="00BD7990" w:rsidRDefault="00BD7990" w:rsidP="00BD7990">
      <w:r>
        <w:t xml:space="preserve">TV effective analysis </w:t>
      </w:r>
    </w:p>
    <w:p w14:paraId="2C413F94" w14:textId="6E93BB40" w:rsidR="00BD7990" w:rsidRDefault="00BD7990" w:rsidP="00BD7990">
      <w:r>
        <w:t xml:space="preserve">3 KPIs are brand, awareness and preference </w:t>
      </w:r>
    </w:p>
    <w:p w14:paraId="34838421" w14:textId="0CAA24CA" w:rsidR="00BD7990" w:rsidRDefault="00BD7990" w:rsidP="00BD7990">
      <w:r>
        <w:t>1</w:t>
      </w:r>
      <w:r w:rsidRPr="00BD7990">
        <w:rPr>
          <w:vertAlign w:val="superscript"/>
        </w:rPr>
        <w:t>st</w:t>
      </w:r>
      <w:r>
        <w:t xml:space="preserve"> KPI brand TV impressions</w:t>
      </w:r>
    </w:p>
    <w:p w14:paraId="6561EF57" w14:textId="2452844C" w:rsidR="00BD7990" w:rsidRPr="00BD7990" w:rsidRDefault="00BD7990" w:rsidP="00BD7990">
      <w:r>
        <w:t>2</w:t>
      </w:r>
      <w:r w:rsidRPr="00BD7990">
        <w:rPr>
          <w:vertAlign w:val="superscript"/>
        </w:rPr>
        <w:t>nd</w:t>
      </w:r>
      <w:r>
        <w:t xml:space="preserve"> awareness </w:t>
      </w:r>
    </w:p>
    <w:p w14:paraId="7324C6FA" w14:textId="77777777" w:rsidR="00847910" w:rsidRDefault="00847910" w:rsidP="00847910"/>
    <w:p w14:paraId="1ADC5145" w14:textId="77777777" w:rsidR="00847910" w:rsidRDefault="00847910" w:rsidP="00847910"/>
    <w:p w14:paraId="2CB30A12" w14:textId="77777777" w:rsidR="00847910" w:rsidRPr="002C7D9D" w:rsidRDefault="00847910" w:rsidP="002C7D9D"/>
    <w:sectPr w:rsidR="00847910" w:rsidRPr="002C7D9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102B2" w14:textId="77777777" w:rsidR="00255674" w:rsidRDefault="00255674">
      <w:r>
        <w:separator/>
      </w:r>
    </w:p>
    <w:p w14:paraId="01015BB5" w14:textId="77777777" w:rsidR="00255674" w:rsidRDefault="00255674"/>
  </w:endnote>
  <w:endnote w:type="continuationSeparator" w:id="0">
    <w:p w14:paraId="0F869579" w14:textId="77777777" w:rsidR="00255674" w:rsidRDefault="00255674">
      <w:r>
        <w:continuationSeparator/>
      </w:r>
    </w:p>
    <w:p w14:paraId="39210B3A" w14:textId="77777777" w:rsidR="00255674" w:rsidRDefault="002556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E1C892" w14:textId="77777777" w:rsidR="006B7D80" w:rsidRDefault="007973E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65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24A4A" w14:textId="77777777" w:rsidR="00255674" w:rsidRDefault="00255674">
      <w:r>
        <w:separator/>
      </w:r>
    </w:p>
    <w:p w14:paraId="0548E84E" w14:textId="77777777" w:rsidR="00255674" w:rsidRDefault="00255674"/>
  </w:footnote>
  <w:footnote w:type="continuationSeparator" w:id="0">
    <w:p w14:paraId="23D59583" w14:textId="77777777" w:rsidR="00255674" w:rsidRDefault="00255674">
      <w:r>
        <w:continuationSeparator/>
      </w:r>
    </w:p>
    <w:p w14:paraId="53D58580" w14:textId="77777777" w:rsidR="00255674" w:rsidRDefault="0025567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A7139"/>
    <w:multiLevelType w:val="hybridMultilevel"/>
    <w:tmpl w:val="37F65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4444B"/>
    <w:multiLevelType w:val="hybridMultilevel"/>
    <w:tmpl w:val="EFF8B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9D"/>
    <w:rsid w:val="00056526"/>
    <w:rsid w:val="0025237E"/>
    <w:rsid w:val="00255674"/>
    <w:rsid w:val="002C7D9D"/>
    <w:rsid w:val="00656B8C"/>
    <w:rsid w:val="006B7D80"/>
    <w:rsid w:val="00755F31"/>
    <w:rsid w:val="007973E4"/>
    <w:rsid w:val="00847910"/>
    <w:rsid w:val="00BD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2B8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47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hishma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41</TotalTime>
  <Pages>2</Pages>
  <Words>168</Words>
  <Characters>961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Bhishma Patel</dc:creator>
  <cp:keywords/>
  <dc:description/>
  <cp:lastModifiedBy>Bhishma Patel</cp:lastModifiedBy>
  <cp:revision>9</cp:revision>
  <dcterms:created xsi:type="dcterms:W3CDTF">2016-03-21T22:05:00Z</dcterms:created>
  <dcterms:modified xsi:type="dcterms:W3CDTF">2016-03-23T21:49:00Z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